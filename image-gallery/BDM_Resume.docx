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3243"/>
        <w:gridCol w:w="2903"/>
      </w:tblGrid>
      <w:tr w:rsidR="00F316AD" w:rsidRPr="001700F2" w14:paraId="1979EB17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A37C043" w14:textId="514ACBE9" w:rsidR="00F316AD" w:rsidRPr="001700F2" w:rsidRDefault="00AF1F01" w:rsidP="00F316AD">
            <w:pPr>
              <w:pStyle w:val="Title"/>
            </w:pPr>
            <w:r>
              <w:t>Brendon D.</w:t>
            </w:r>
            <w:r w:rsidR="00D20DA9" w:rsidRPr="001700F2">
              <w:t xml:space="preserve"> </w:t>
            </w:r>
            <w:r>
              <w:t>Mustachio</w:t>
            </w:r>
          </w:p>
          <w:p w14:paraId="27D7B650" w14:textId="48C6BC76" w:rsidR="00F316AD" w:rsidRPr="001700F2" w:rsidRDefault="00AF1F01" w:rsidP="00D20DA9">
            <w:pPr>
              <w:pStyle w:val="Subtitle"/>
            </w:pPr>
            <w:r>
              <w:t>Student at University of South Carolina</w:t>
            </w:r>
            <w:r w:rsidR="00F316AD" w:rsidRPr="001700F2">
              <w:t xml:space="preserve"> </w:t>
            </w:r>
          </w:p>
        </w:tc>
      </w:tr>
      <w:tr w:rsidR="00F316AD" w:rsidRPr="001700F2" w14:paraId="5285BAB1" w14:textId="77777777" w:rsidTr="00145757">
        <w:trPr>
          <w:trHeight w:val="735"/>
        </w:trPr>
        <w:tc>
          <w:tcPr>
            <w:tcW w:w="3300" w:type="dxa"/>
            <w:tcBorders>
              <w:top w:val="single" w:sz="24" w:space="0" w:color="BF9268" w:themeColor="accent2"/>
            </w:tcBorders>
            <w:vAlign w:val="center"/>
          </w:tcPr>
          <w:p w14:paraId="22B93743" w14:textId="34387054" w:rsidR="00720C6F" w:rsidRDefault="00AF1F01" w:rsidP="00D20DA9">
            <w:pPr>
              <w:jc w:val="center"/>
              <w:rPr>
                <w:sz w:val="22"/>
                <w:szCs w:val="22"/>
              </w:rPr>
            </w:pPr>
            <w:r w:rsidRPr="00F8080D">
              <w:rPr>
                <w:sz w:val="22"/>
                <w:szCs w:val="22"/>
              </w:rPr>
              <w:t xml:space="preserve">1831 Wildwood Lane </w:t>
            </w:r>
          </w:p>
          <w:p w14:paraId="753C8487" w14:textId="0003895C" w:rsidR="00F316AD" w:rsidRPr="00F8080D" w:rsidRDefault="00AF1F01" w:rsidP="00D20DA9">
            <w:pPr>
              <w:jc w:val="center"/>
              <w:rPr>
                <w:sz w:val="22"/>
                <w:szCs w:val="22"/>
              </w:rPr>
            </w:pPr>
            <w:r w:rsidRPr="00F8080D">
              <w:rPr>
                <w:sz w:val="22"/>
                <w:szCs w:val="22"/>
              </w:rPr>
              <w:t>Elgin, SC 29045</w:t>
            </w:r>
          </w:p>
        </w:tc>
        <w:tc>
          <w:tcPr>
            <w:tcW w:w="3041" w:type="dxa"/>
            <w:tcBorders>
              <w:top w:val="single" w:sz="24" w:space="0" w:color="BF9268" w:themeColor="accent2"/>
            </w:tcBorders>
            <w:vAlign w:val="center"/>
          </w:tcPr>
          <w:p w14:paraId="2DB53192" w14:textId="6EDA8999" w:rsidR="00F316AD" w:rsidRPr="00F8080D" w:rsidRDefault="00AF1F01" w:rsidP="00D20DA9">
            <w:pPr>
              <w:jc w:val="center"/>
              <w:rPr>
                <w:sz w:val="22"/>
                <w:szCs w:val="22"/>
              </w:rPr>
            </w:pPr>
            <w:r w:rsidRPr="00F8080D">
              <w:rPr>
                <w:sz w:val="22"/>
                <w:szCs w:val="22"/>
              </w:rPr>
              <w:t>973-534-0310</w:t>
            </w:r>
          </w:p>
        </w:tc>
        <w:tc>
          <w:tcPr>
            <w:tcW w:w="2959" w:type="dxa"/>
            <w:tcBorders>
              <w:top w:val="single" w:sz="24" w:space="0" w:color="BF9268" w:themeColor="accent2"/>
            </w:tcBorders>
            <w:vAlign w:val="center"/>
          </w:tcPr>
          <w:p w14:paraId="31ECBCBF" w14:textId="77777777" w:rsidR="00AF1F01" w:rsidRPr="00F8080D" w:rsidRDefault="00AF1F01" w:rsidP="00D20DA9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43FD1D99" w14:textId="0402C176" w:rsidR="00AF1F01" w:rsidRPr="00F8080D" w:rsidRDefault="00AF1F01" w:rsidP="00D20DA9">
            <w:pPr>
              <w:jc w:val="center"/>
              <w:rPr>
                <w:color w:val="auto"/>
                <w:sz w:val="22"/>
                <w:szCs w:val="22"/>
              </w:rPr>
            </w:pPr>
            <w:hyperlink r:id="rId7" w:history="1">
              <w:r w:rsidRPr="00F8080D">
                <w:rPr>
                  <w:rStyle w:val="Hyperlink"/>
                  <w:color w:val="auto"/>
                  <w:sz w:val="22"/>
                  <w:szCs w:val="22"/>
                </w:rPr>
                <w:t>mustachb@email.sc.edu</w:t>
              </w:r>
            </w:hyperlink>
          </w:p>
          <w:p w14:paraId="418C6887" w14:textId="77777777" w:rsidR="00C30E13" w:rsidRPr="00C30E13" w:rsidRDefault="00C30E13" w:rsidP="00AF1F01">
            <w:pPr>
              <w:jc w:val="center"/>
              <w:rPr>
                <w:sz w:val="8"/>
                <w:szCs w:val="8"/>
              </w:rPr>
            </w:pPr>
          </w:p>
          <w:p w14:paraId="1B3B71B4" w14:textId="28B4F79F" w:rsidR="00F316AD" w:rsidRPr="00F8080D" w:rsidRDefault="00AF1F01" w:rsidP="00AF1F01">
            <w:pPr>
              <w:jc w:val="center"/>
              <w:rPr>
                <w:sz w:val="22"/>
                <w:szCs w:val="22"/>
              </w:rPr>
            </w:pPr>
            <w:hyperlink r:id="rId8" w:history="1">
              <w:r w:rsidRPr="00F8080D">
                <w:rPr>
                  <w:rStyle w:val="Hyperlink"/>
                  <w:color w:val="auto"/>
                  <w:sz w:val="22"/>
                  <w:szCs w:val="22"/>
                </w:rPr>
                <w:t>bdm075@gmail.com</w:t>
              </w:r>
            </w:hyperlink>
            <w:r w:rsidR="00D20DA9" w:rsidRPr="00F8080D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CD50FD" w:rsidRPr="001700F2" w14:paraId="10F2A001" w14:textId="77777777" w:rsidTr="00145757">
        <w:trPr>
          <w:trHeight w:val="210"/>
        </w:trPr>
        <w:tc>
          <w:tcPr>
            <w:tcW w:w="3300" w:type="dxa"/>
            <w:tcBorders>
              <w:bottom w:val="single" w:sz="18" w:space="0" w:color="BF9268" w:themeColor="accent2"/>
            </w:tcBorders>
          </w:tcPr>
          <w:p w14:paraId="6F57E9E5" w14:textId="77777777" w:rsidR="00CD50FD" w:rsidRPr="001700F2" w:rsidRDefault="00CD50FD" w:rsidP="00CD50FD"/>
        </w:tc>
        <w:tc>
          <w:tcPr>
            <w:tcW w:w="3041" w:type="dxa"/>
            <w:vMerge w:val="restart"/>
            <w:shd w:val="clear" w:color="auto" w:fill="303848" w:themeFill="accent1"/>
            <w:vAlign w:val="center"/>
          </w:tcPr>
          <w:p w14:paraId="1AB4EEFA" w14:textId="77777777" w:rsidR="00CD50FD" w:rsidRPr="001700F2" w:rsidRDefault="00650481" w:rsidP="00D20DA9">
            <w:pPr>
              <w:pStyle w:val="Heading1"/>
            </w:pPr>
            <w:sdt>
              <w:sdtPr>
                <w:id w:val="1460613821"/>
                <w:placeholder>
                  <w:docPart w:val="B437280737314F6FB67C1244DA6BB3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2959" w:type="dxa"/>
            <w:tcBorders>
              <w:bottom w:val="single" w:sz="18" w:space="0" w:color="BF9268" w:themeColor="accent2"/>
            </w:tcBorders>
          </w:tcPr>
          <w:p w14:paraId="2A40BF2B" w14:textId="77777777" w:rsidR="00CD50FD" w:rsidRPr="001700F2" w:rsidRDefault="00CD50FD"/>
        </w:tc>
      </w:tr>
      <w:tr w:rsidR="00CD50FD" w:rsidRPr="001700F2" w14:paraId="3523D8D2" w14:textId="77777777" w:rsidTr="00145757">
        <w:trPr>
          <w:trHeight w:val="210"/>
        </w:trPr>
        <w:tc>
          <w:tcPr>
            <w:tcW w:w="3300" w:type="dxa"/>
            <w:tcBorders>
              <w:top w:val="single" w:sz="18" w:space="0" w:color="BF9268" w:themeColor="accent2"/>
            </w:tcBorders>
          </w:tcPr>
          <w:p w14:paraId="46F0EF80" w14:textId="77777777" w:rsidR="00CD50FD" w:rsidRPr="001700F2" w:rsidRDefault="00CD50FD" w:rsidP="00CD50FD"/>
        </w:tc>
        <w:tc>
          <w:tcPr>
            <w:tcW w:w="3041" w:type="dxa"/>
            <w:vMerge/>
            <w:shd w:val="clear" w:color="auto" w:fill="303848" w:themeFill="accent1"/>
            <w:vAlign w:val="center"/>
          </w:tcPr>
          <w:p w14:paraId="2420D0A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959" w:type="dxa"/>
            <w:tcBorders>
              <w:top w:val="single" w:sz="18" w:space="0" w:color="BF9268" w:themeColor="accent2"/>
            </w:tcBorders>
          </w:tcPr>
          <w:p w14:paraId="19F05CC6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AF1F01" w14:paraId="61EF13F5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73B4BC47" w14:textId="77777777" w:rsidR="00145757" w:rsidRDefault="00145757" w:rsidP="00D20DA9">
            <w:pPr>
              <w:pStyle w:val="Text"/>
              <w:rPr>
                <w:rFonts w:ascii="Arial" w:eastAsia="Times New Roman" w:hAnsi="Arial" w:cs="Arial"/>
                <w:color w:val="222222"/>
                <w:sz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</w:rPr>
              <w:t>A</w:t>
            </w:r>
            <w:r w:rsidR="00AF1F01">
              <w:rPr>
                <w:rFonts w:ascii="Arial" w:eastAsia="Times New Roman" w:hAnsi="Arial" w:cs="Arial"/>
                <w:color w:val="222222"/>
                <w:sz w:val="24"/>
              </w:rPr>
              <w:t xml:space="preserve"> </w:t>
            </w:r>
            <w:r w:rsidR="00D14CF8">
              <w:rPr>
                <w:rFonts w:ascii="Arial" w:eastAsia="Times New Roman" w:hAnsi="Arial" w:cs="Arial"/>
                <w:color w:val="222222"/>
                <w:sz w:val="24"/>
              </w:rPr>
              <w:t>Junior</w:t>
            </w:r>
            <w:r w:rsidR="00AF1F01" w:rsidRPr="00AF1F01">
              <w:rPr>
                <w:rFonts w:ascii="Arial" w:eastAsia="Times New Roman" w:hAnsi="Arial" w:cs="Arial"/>
                <w:color w:val="222222"/>
                <w:sz w:val="24"/>
              </w:rPr>
              <w:t xml:space="preserve"> at the University of South Carolina</w:t>
            </w:r>
            <w:r w:rsidR="00AF1F01">
              <w:rPr>
                <w:rFonts w:ascii="Arial" w:eastAsia="Times New Roman" w:hAnsi="Arial" w:cs="Arial"/>
                <w:color w:val="222222"/>
                <w:sz w:val="24"/>
              </w:rPr>
              <w:t>, m</w:t>
            </w:r>
            <w:r w:rsidR="00AF1F01" w:rsidRPr="00AF1F01">
              <w:rPr>
                <w:rFonts w:ascii="Arial" w:eastAsia="Times New Roman" w:hAnsi="Arial" w:cs="Arial"/>
                <w:color w:val="222222"/>
                <w:sz w:val="24"/>
              </w:rPr>
              <w:t xml:space="preserve">ajoring in </w:t>
            </w:r>
            <w:r w:rsidR="00133B0B">
              <w:rPr>
                <w:rFonts w:ascii="Arial" w:eastAsia="Times New Roman" w:hAnsi="Arial" w:cs="Arial"/>
                <w:color w:val="222222"/>
                <w:sz w:val="24"/>
              </w:rPr>
              <w:t>computer</w:t>
            </w:r>
            <w:r w:rsidR="00AF1F01" w:rsidRPr="00AF1F01">
              <w:rPr>
                <w:rFonts w:ascii="Arial" w:eastAsia="Times New Roman" w:hAnsi="Arial" w:cs="Arial"/>
                <w:color w:val="222222"/>
                <w:sz w:val="24"/>
              </w:rPr>
              <w:t xml:space="preserve"> engineering, </w:t>
            </w:r>
          </w:p>
          <w:p w14:paraId="0C8D10B0" w14:textId="27A9D42A" w:rsidR="0040233B" w:rsidRDefault="00DE7783" w:rsidP="00D20DA9">
            <w:pPr>
              <w:pStyle w:val="Text"/>
              <w:rPr>
                <w:rFonts w:ascii="Arial" w:eastAsia="Times New Roman" w:hAnsi="Arial" w:cs="Arial"/>
                <w:color w:val="222222"/>
                <w:sz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</w:rPr>
              <w:t>with</w:t>
            </w:r>
            <w:r w:rsidR="00AF1F01" w:rsidRPr="00AF1F01">
              <w:rPr>
                <w:rFonts w:ascii="Arial" w:eastAsia="Times New Roman" w:hAnsi="Arial" w:cs="Arial"/>
                <w:color w:val="222222"/>
                <w:sz w:val="24"/>
              </w:rPr>
              <w:t xml:space="preserve"> a minor in animation engineering (media arts</w:t>
            </w:r>
            <w:r w:rsidR="00AF1F01">
              <w:rPr>
                <w:rFonts w:ascii="Arial" w:eastAsia="Times New Roman" w:hAnsi="Arial" w:cs="Arial"/>
                <w:color w:val="222222"/>
                <w:sz w:val="24"/>
              </w:rPr>
              <w:t>)</w:t>
            </w:r>
            <w:r w:rsidR="00F4244C">
              <w:rPr>
                <w:rFonts w:ascii="Arial" w:eastAsia="Times New Roman" w:hAnsi="Arial" w:cs="Arial"/>
                <w:color w:val="222222"/>
                <w:sz w:val="24"/>
              </w:rPr>
              <w:t>.</w:t>
            </w:r>
            <w:r w:rsidR="00AF1F01">
              <w:rPr>
                <w:rFonts w:ascii="Arial" w:eastAsia="Times New Roman" w:hAnsi="Arial" w:cs="Arial"/>
                <w:color w:val="222222"/>
                <w:sz w:val="24"/>
              </w:rPr>
              <w:t xml:space="preserve"> </w:t>
            </w:r>
            <w:r w:rsidR="001A75C9">
              <w:rPr>
                <w:rFonts w:ascii="Arial" w:eastAsia="Times New Roman" w:hAnsi="Arial" w:cs="Arial"/>
                <w:color w:val="222222"/>
                <w:sz w:val="24"/>
              </w:rPr>
              <w:t xml:space="preserve">I am </w:t>
            </w:r>
            <w:r w:rsidR="00AF1F01">
              <w:rPr>
                <w:rFonts w:ascii="Arial" w:eastAsia="Times New Roman" w:hAnsi="Arial" w:cs="Arial"/>
                <w:color w:val="222222"/>
                <w:sz w:val="24"/>
              </w:rPr>
              <w:t xml:space="preserve">interested in </w:t>
            </w:r>
            <w:r>
              <w:rPr>
                <w:rFonts w:ascii="Arial" w:eastAsia="Times New Roman" w:hAnsi="Arial" w:cs="Arial"/>
                <w:color w:val="222222"/>
                <w:sz w:val="24"/>
              </w:rPr>
              <w:t xml:space="preserve">an internship opportunity to expand my experience in </w:t>
            </w:r>
            <w:r w:rsidR="001A75C9">
              <w:rPr>
                <w:rFonts w:ascii="Arial" w:eastAsia="Times New Roman" w:hAnsi="Arial" w:cs="Arial"/>
                <w:color w:val="222222"/>
                <w:sz w:val="24"/>
              </w:rPr>
              <w:t>robotics</w:t>
            </w:r>
            <w:r>
              <w:rPr>
                <w:rFonts w:ascii="Arial" w:eastAsia="Times New Roman" w:hAnsi="Arial" w:cs="Arial"/>
                <w:color w:val="222222"/>
                <w:sz w:val="24"/>
              </w:rPr>
              <w:t xml:space="preserve"> and animation</w:t>
            </w:r>
            <w:r w:rsidR="009860A2">
              <w:rPr>
                <w:rFonts w:ascii="Arial" w:eastAsia="Times New Roman" w:hAnsi="Arial" w:cs="Arial"/>
                <w:color w:val="222222"/>
                <w:sz w:val="24"/>
              </w:rPr>
              <w:t xml:space="preserve"> </w:t>
            </w:r>
            <w:r w:rsidR="00145757">
              <w:rPr>
                <w:rFonts w:ascii="Arial" w:eastAsia="Times New Roman" w:hAnsi="Arial" w:cs="Arial"/>
                <w:color w:val="222222"/>
                <w:sz w:val="24"/>
              </w:rPr>
              <w:t>e</w:t>
            </w:r>
            <w:r w:rsidR="009860A2">
              <w:rPr>
                <w:rFonts w:ascii="Arial" w:eastAsia="Times New Roman" w:hAnsi="Arial" w:cs="Arial"/>
                <w:color w:val="222222"/>
                <w:sz w:val="24"/>
              </w:rPr>
              <w:t>ngineering.</w:t>
            </w:r>
          </w:p>
          <w:p w14:paraId="3B41AF4E" w14:textId="5ACD78E7" w:rsidR="00AF1F01" w:rsidRPr="00F8080D" w:rsidRDefault="00AF1F01" w:rsidP="00AF1F01">
            <w:pPr>
              <w:rPr>
                <w:sz w:val="16"/>
                <w:szCs w:val="16"/>
              </w:rPr>
            </w:pPr>
          </w:p>
        </w:tc>
      </w:tr>
      <w:tr w:rsidR="00CD50FD" w:rsidRPr="001700F2" w14:paraId="0E20C121" w14:textId="77777777" w:rsidTr="00145757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2BDD88EE" w14:textId="77777777" w:rsidR="00CD50FD" w:rsidRPr="001700F2" w:rsidRDefault="00650481" w:rsidP="00D20DA9">
            <w:pPr>
              <w:pStyle w:val="Heading2"/>
            </w:pPr>
            <w:sdt>
              <w:sdtPr>
                <w:id w:val="-1907296240"/>
                <w:placeholder>
                  <w:docPart w:val="D31057229B3D4CB4B0372B40D4F362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CAF54A4D2004636B2F5D9E38A30DD4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41" w:type="dxa"/>
            <w:vMerge w:val="restart"/>
            <w:shd w:val="clear" w:color="auto" w:fill="303848" w:themeFill="accent1"/>
            <w:vAlign w:val="center"/>
          </w:tcPr>
          <w:p w14:paraId="6CDACDA7" w14:textId="0DA6D406" w:rsidR="00CD50FD" w:rsidRPr="001700F2" w:rsidRDefault="00B92A35" w:rsidP="00D20DA9">
            <w:pPr>
              <w:pStyle w:val="Heading1"/>
            </w:pPr>
            <w:r>
              <w:t>ACCOMPLISHMENTS</w:t>
            </w:r>
          </w:p>
        </w:tc>
        <w:tc>
          <w:tcPr>
            <w:tcW w:w="2959" w:type="dxa"/>
            <w:tcBorders>
              <w:bottom w:val="single" w:sz="18" w:space="0" w:color="BF9268" w:themeColor="accent2"/>
            </w:tcBorders>
          </w:tcPr>
          <w:p w14:paraId="21106C8A" w14:textId="77777777" w:rsidR="00CD50FD" w:rsidRPr="001700F2" w:rsidRDefault="00CD50FD"/>
        </w:tc>
      </w:tr>
      <w:tr w:rsidR="00CD50FD" w:rsidRPr="001700F2" w14:paraId="2FAD83F6" w14:textId="77777777" w:rsidTr="00145757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199DBE0C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41" w:type="dxa"/>
            <w:vMerge/>
            <w:shd w:val="clear" w:color="auto" w:fill="303848" w:themeFill="accent1"/>
            <w:vAlign w:val="center"/>
          </w:tcPr>
          <w:p w14:paraId="5390888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959" w:type="dxa"/>
          </w:tcPr>
          <w:p w14:paraId="6AD2AFC2" w14:textId="77777777" w:rsidR="00CD50FD" w:rsidRPr="001700F2" w:rsidRDefault="00CD50FD"/>
        </w:tc>
      </w:tr>
      <w:tr w:rsidR="0040233B" w:rsidRPr="001700F2" w14:paraId="1F566FCF" w14:textId="77777777" w:rsidTr="00145757">
        <w:trPr>
          <w:trHeight w:val="3403"/>
        </w:trPr>
        <w:tc>
          <w:tcPr>
            <w:tcW w:w="3300" w:type="dxa"/>
            <w:shd w:val="clear" w:color="auto" w:fill="F2F2F2" w:themeFill="background1" w:themeFillShade="F2"/>
          </w:tcPr>
          <w:p w14:paraId="24134FE9" w14:textId="02DE6E96" w:rsidR="00D20DA9" w:rsidRPr="00B92A35" w:rsidRDefault="00B92A35" w:rsidP="00B92A35">
            <w:pPr>
              <w:pStyle w:val="Text"/>
              <w:rPr>
                <w:sz w:val="22"/>
                <w:szCs w:val="22"/>
              </w:rPr>
            </w:pPr>
            <w:r w:rsidRPr="00B92A35">
              <w:rPr>
                <w:sz w:val="22"/>
                <w:szCs w:val="22"/>
              </w:rPr>
              <w:t>University of South Carolina</w:t>
            </w:r>
          </w:p>
          <w:p w14:paraId="36BE9295" w14:textId="1487CE11" w:rsidR="00B92A35" w:rsidRPr="00145757" w:rsidRDefault="00B92A35" w:rsidP="00B92A35">
            <w:pPr>
              <w:rPr>
                <w:sz w:val="22"/>
                <w:szCs w:val="22"/>
              </w:rPr>
            </w:pPr>
            <w:r w:rsidRPr="00145757">
              <w:rPr>
                <w:sz w:val="22"/>
                <w:szCs w:val="22"/>
              </w:rPr>
              <w:t>Columbia, SC</w:t>
            </w:r>
          </w:p>
          <w:p w14:paraId="66DEFC94" w14:textId="1A9125F4" w:rsidR="00145757" w:rsidRDefault="00145757" w:rsidP="00145757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graduation  May 2026:</w:t>
            </w:r>
          </w:p>
          <w:p w14:paraId="6CE2BFB9" w14:textId="34B7717F" w:rsidR="00145757" w:rsidRPr="00145757" w:rsidRDefault="00145757" w:rsidP="00145757">
            <w:pPr>
              <w:rPr>
                <w:sz w:val="22"/>
                <w:szCs w:val="22"/>
              </w:rPr>
            </w:pPr>
            <w:r w:rsidRPr="00145757">
              <w:rPr>
                <w:b/>
                <w:bCs/>
                <w:sz w:val="22"/>
                <w:szCs w:val="22"/>
              </w:rPr>
              <w:t>B.S.E.</w:t>
            </w:r>
            <w:r w:rsidRPr="00145757">
              <w:rPr>
                <w:sz w:val="22"/>
                <w:szCs w:val="22"/>
              </w:rPr>
              <w:t xml:space="preserve"> Computer Engineering</w:t>
            </w:r>
          </w:p>
          <w:p w14:paraId="4C4F4C4F" w14:textId="66FAF155" w:rsidR="00145757" w:rsidRDefault="00145757" w:rsidP="00145757">
            <w:pPr>
              <w:rPr>
                <w:sz w:val="22"/>
                <w:szCs w:val="22"/>
              </w:rPr>
            </w:pPr>
            <w:r w:rsidRPr="00145757">
              <w:rPr>
                <w:b/>
                <w:bCs/>
                <w:sz w:val="22"/>
                <w:szCs w:val="22"/>
              </w:rPr>
              <w:t>B.A. Minor</w:t>
            </w:r>
            <w:r>
              <w:rPr>
                <w:sz w:val="22"/>
                <w:szCs w:val="22"/>
              </w:rPr>
              <w:t>, Media Arts, Animation concentration</w:t>
            </w:r>
          </w:p>
          <w:p w14:paraId="78A0E9CC" w14:textId="77777777" w:rsidR="00F4244C" w:rsidRPr="00F4244C" w:rsidRDefault="00F4244C" w:rsidP="00145757">
            <w:pPr>
              <w:rPr>
                <w:sz w:val="16"/>
                <w:szCs w:val="16"/>
              </w:rPr>
            </w:pPr>
          </w:p>
          <w:p w14:paraId="4301143A" w14:textId="4D4C93AB" w:rsidR="00D20DA9" w:rsidRDefault="00B92A35" w:rsidP="00B92A35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92A35">
              <w:rPr>
                <w:sz w:val="22"/>
                <w:szCs w:val="22"/>
              </w:rPr>
              <w:t>Life Scholarship recipient</w:t>
            </w:r>
          </w:p>
          <w:p w14:paraId="321E684E" w14:textId="77777777" w:rsidR="00145757" w:rsidRPr="00F4244C" w:rsidRDefault="00145757" w:rsidP="00145757">
            <w:pPr>
              <w:rPr>
                <w:sz w:val="16"/>
                <w:szCs w:val="16"/>
              </w:rPr>
            </w:pPr>
          </w:p>
          <w:p w14:paraId="0129ACB9" w14:textId="43F8C444" w:rsidR="00B92A35" w:rsidRPr="00B92A35" w:rsidRDefault="00B92A35" w:rsidP="00B92A35">
            <w:pPr>
              <w:rPr>
                <w:sz w:val="22"/>
                <w:szCs w:val="22"/>
              </w:rPr>
            </w:pPr>
            <w:r w:rsidRPr="00B92A35">
              <w:rPr>
                <w:sz w:val="22"/>
                <w:szCs w:val="22"/>
              </w:rPr>
              <w:t>Morris Catholic High School</w:t>
            </w:r>
          </w:p>
          <w:p w14:paraId="36257998" w14:textId="77777777" w:rsidR="00B92A35" w:rsidRDefault="00B92A35" w:rsidP="00B92A35">
            <w:r>
              <w:t>Denville, NJ</w:t>
            </w:r>
          </w:p>
          <w:p w14:paraId="78F6BE7C" w14:textId="77777777" w:rsidR="00B92A35" w:rsidRDefault="00B92A35" w:rsidP="00B92A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92A35">
              <w:rPr>
                <w:sz w:val="22"/>
                <w:szCs w:val="22"/>
              </w:rPr>
              <w:t>Varsity Hockey Scholarship</w:t>
            </w:r>
          </w:p>
          <w:p w14:paraId="13ED5A90" w14:textId="55411166" w:rsidR="00145757" w:rsidRPr="00F4244C" w:rsidRDefault="00145757" w:rsidP="00145757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6000" w:type="dxa"/>
            <w:gridSpan w:val="2"/>
            <w:vAlign w:val="center"/>
          </w:tcPr>
          <w:p w14:paraId="13B813A4" w14:textId="0DA3FBCE" w:rsidR="00D20DA9" w:rsidRPr="003936E5" w:rsidRDefault="003936E5" w:rsidP="00D20DA9">
            <w:pPr>
              <w:pStyle w:val="SmallText"/>
              <w:rPr>
                <w:sz w:val="22"/>
                <w:szCs w:val="22"/>
              </w:rPr>
            </w:pPr>
            <w:r w:rsidRPr="003936E5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 xml:space="preserve">Hockey athlete </w:t>
            </w:r>
            <w:r w:rsidR="0073485E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from eight years of age</w:t>
            </w:r>
            <w:r w:rsidRPr="003936E5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.</w:t>
            </w:r>
          </w:p>
          <w:p w14:paraId="74E37B78" w14:textId="2975C49C" w:rsidR="00C05647" w:rsidRPr="00C05647" w:rsidRDefault="003936E5" w:rsidP="00F8080D">
            <w:pPr>
              <w:pStyle w:val="Text"/>
              <w:rPr>
                <w:sz w:val="22"/>
                <w:szCs w:val="22"/>
              </w:rPr>
            </w:pPr>
            <w:r w:rsidRPr="00C05647">
              <w:rPr>
                <w:sz w:val="22"/>
                <w:szCs w:val="22"/>
              </w:rPr>
              <w:t>Position: Defenseman</w:t>
            </w:r>
            <w:r w:rsidR="00F8080D">
              <w:rPr>
                <w:sz w:val="22"/>
                <w:szCs w:val="22"/>
              </w:rPr>
              <w:t xml:space="preserve"> - </w:t>
            </w:r>
            <w:r w:rsidR="00C05647" w:rsidRPr="00C05647">
              <w:rPr>
                <w:sz w:val="22"/>
                <w:szCs w:val="22"/>
              </w:rPr>
              <w:t>Travel and High School</w:t>
            </w:r>
            <w:r w:rsidR="00434DD2">
              <w:rPr>
                <w:sz w:val="22"/>
                <w:szCs w:val="22"/>
              </w:rPr>
              <w:t xml:space="preserve"> level</w:t>
            </w:r>
          </w:p>
          <w:p w14:paraId="4177C65E" w14:textId="77777777" w:rsidR="003936E5" w:rsidRPr="00F8080D" w:rsidRDefault="003936E5" w:rsidP="003936E5">
            <w:pPr>
              <w:rPr>
                <w:sz w:val="16"/>
                <w:szCs w:val="16"/>
              </w:rPr>
            </w:pPr>
          </w:p>
          <w:p w14:paraId="30DFBBE9" w14:textId="23C649E7" w:rsidR="00C05647" w:rsidRPr="00C05647" w:rsidRDefault="003936E5" w:rsidP="00C05647">
            <w:pPr>
              <w:pStyle w:val="SmallText"/>
              <w:rPr>
                <w:sz w:val="22"/>
                <w:szCs w:val="22"/>
              </w:rPr>
            </w:pPr>
            <w:r w:rsidRPr="0073485E">
              <w:rPr>
                <w:sz w:val="22"/>
                <w:szCs w:val="22"/>
              </w:rPr>
              <w:t>September 2017 – June 2021</w:t>
            </w:r>
          </w:p>
          <w:p w14:paraId="5D3AB7BC" w14:textId="491A3019" w:rsidR="0040233B" w:rsidRDefault="003936E5" w:rsidP="00D20DA9">
            <w:pPr>
              <w:pStyle w:val="Text"/>
              <w:rPr>
                <w:sz w:val="22"/>
                <w:szCs w:val="22"/>
              </w:rPr>
            </w:pPr>
            <w:r w:rsidRPr="0073485E">
              <w:rPr>
                <w:sz w:val="22"/>
                <w:szCs w:val="22"/>
              </w:rPr>
              <w:t>Varsity level all four years at Morris Catholic</w:t>
            </w:r>
          </w:p>
          <w:p w14:paraId="6248D3D9" w14:textId="19E4E1ED" w:rsidR="00C05647" w:rsidRDefault="00C05647" w:rsidP="00C05647">
            <w:r>
              <w:t>2021 Regional Champions</w:t>
            </w:r>
          </w:p>
          <w:p w14:paraId="5251D52F" w14:textId="499D3B14" w:rsidR="00C05647" w:rsidRPr="00C05647" w:rsidRDefault="00C05647" w:rsidP="00C05647">
            <w:pPr>
              <w:rPr>
                <w:i/>
                <w:iCs/>
                <w:sz w:val="22"/>
                <w:szCs w:val="22"/>
              </w:rPr>
            </w:pPr>
            <w:r w:rsidRPr="00C05647">
              <w:rPr>
                <w:i/>
                <w:iCs/>
                <w:sz w:val="22"/>
                <w:szCs w:val="22"/>
              </w:rPr>
              <w:t>[States cancelled due to pandemic lockdown]</w:t>
            </w:r>
          </w:p>
          <w:p w14:paraId="7F1B073F" w14:textId="77777777" w:rsidR="0073485E" w:rsidRDefault="003936E5" w:rsidP="0073485E">
            <w:pPr>
              <w:pStyle w:val="SmallText"/>
              <w:rPr>
                <w:sz w:val="22"/>
                <w:szCs w:val="22"/>
              </w:rPr>
            </w:pPr>
            <w:r w:rsidRPr="0073485E">
              <w:rPr>
                <w:sz w:val="22"/>
                <w:szCs w:val="22"/>
              </w:rPr>
              <w:t xml:space="preserve">Excellent record in </w:t>
            </w:r>
            <w:r w:rsidR="004A2538" w:rsidRPr="0073485E">
              <w:rPr>
                <w:sz w:val="22"/>
                <w:szCs w:val="22"/>
              </w:rPr>
              <w:t>‘protecting the house’</w:t>
            </w:r>
            <w:r w:rsidR="0073485E">
              <w:rPr>
                <w:sz w:val="22"/>
                <w:szCs w:val="22"/>
              </w:rPr>
              <w:t xml:space="preserve"> with </w:t>
            </w:r>
          </w:p>
          <w:p w14:paraId="253D0B73" w14:textId="406F0B8D" w:rsidR="0040233B" w:rsidRPr="0073485E" w:rsidRDefault="0073485E" w:rsidP="0073485E">
            <w:pPr>
              <w:pStyle w:val="Small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 scores on goal</w:t>
            </w:r>
          </w:p>
          <w:p w14:paraId="5E7DAD99" w14:textId="77777777" w:rsidR="004A2538" w:rsidRPr="00F8080D" w:rsidRDefault="004A2538" w:rsidP="004A2538">
            <w:pPr>
              <w:rPr>
                <w:sz w:val="16"/>
                <w:szCs w:val="16"/>
              </w:rPr>
            </w:pPr>
          </w:p>
          <w:p w14:paraId="25B9A922" w14:textId="4377C2F0" w:rsidR="004A2538" w:rsidRPr="00F8080D" w:rsidRDefault="0073485E" w:rsidP="004A2538">
            <w:pPr>
              <w:pStyle w:val="SmallText"/>
              <w:rPr>
                <w:sz w:val="22"/>
                <w:szCs w:val="22"/>
              </w:rPr>
            </w:pPr>
            <w:r w:rsidRPr="00F8080D">
              <w:rPr>
                <w:sz w:val="22"/>
                <w:szCs w:val="22"/>
              </w:rPr>
              <w:t>2018</w:t>
            </w:r>
          </w:p>
          <w:p w14:paraId="20564CA2" w14:textId="77777777" w:rsidR="0040233B" w:rsidRPr="0073485E" w:rsidRDefault="0073485E" w:rsidP="00D20DA9">
            <w:pPr>
              <w:pStyle w:val="Text"/>
              <w:rPr>
                <w:sz w:val="22"/>
                <w:szCs w:val="22"/>
              </w:rPr>
            </w:pPr>
            <w:r w:rsidRPr="0073485E">
              <w:rPr>
                <w:sz w:val="22"/>
                <w:szCs w:val="22"/>
              </w:rPr>
              <w:t>Chatterbox Drive-In Restaurant</w:t>
            </w:r>
          </w:p>
          <w:p w14:paraId="11326E37" w14:textId="6A7F84A0" w:rsidR="0073485E" w:rsidRDefault="0073485E" w:rsidP="0073485E">
            <w:pPr>
              <w:rPr>
                <w:i/>
                <w:iCs/>
                <w:sz w:val="22"/>
                <w:szCs w:val="22"/>
              </w:rPr>
            </w:pPr>
            <w:r w:rsidRPr="0073485E">
              <w:rPr>
                <w:i/>
                <w:iCs/>
                <w:sz w:val="22"/>
                <w:szCs w:val="22"/>
              </w:rPr>
              <w:t xml:space="preserve">Responsible for customer service as a server and </w:t>
            </w:r>
            <w:r w:rsidR="00DA5595" w:rsidRPr="0073485E">
              <w:rPr>
                <w:i/>
                <w:iCs/>
                <w:sz w:val="22"/>
                <w:szCs w:val="22"/>
              </w:rPr>
              <w:t>busser</w:t>
            </w:r>
            <w:r w:rsidRPr="0073485E">
              <w:rPr>
                <w:i/>
                <w:iCs/>
                <w:sz w:val="22"/>
                <w:szCs w:val="22"/>
              </w:rPr>
              <w:t>.</w:t>
            </w:r>
          </w:p>
          <w:p w14:paraId="6BA7CC53" w14:textId="6FCD6D4F" w:rsidR="009860A2" w:rsidRPr="00F8080D" w:rsidRDefault="009860A2" w:rsidP="0073485E">
            <w:pPr>
              <w:rPr>
                <w:sz w:val="16"/>
                <w:szCs w:val="16"/>
              </w:rPr>
            </w:pPr>
          </w:p>
        </w:tc>
      </w:tr>
      <w:tr w:rsidR="00CD50FD" w:rsidRPr="001700F2" w14:paraId="728D9ACE" w14:textId="77777777" w:rsidTr="00145757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520C2227" w14:textId="77777777" w:rsidR="00CD50FD" w:rsidRPr="001700F2" w:rsidRDefault="00650481" w:rsidP="00D20DA9">
            <w:pPr>
              <w:pStyle w:val="Heading2"/>
            </w:pPr>
            <w:sdt>
              <w:sdtPr>
                <w:id w:val="1066377136"/>
                <w:placeholder>
                  <w:docPart w:val="6E2DD5D9524949D3A627DC9221E487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B5D50F4849A34F77AB84A596422527C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41" w:type="dxa"/>
            <w:vMerge w:val="restart"/>
            <w:shd w:val="clear" w:color="auto" w:fill="303848" w:themeFill="accent1"/>
            <w:vAlign w:val="center"/>
          </w:tcPr>
          <w:p w14:paraId="368716B9" w14:textId="377ADE4C" w:rsidR="00CD50FD" w:rsidRPr="001700F2" w:rsidRDefault="009860A2" w:rsidP="00D20DA9">
            <w:pPr>
              <w:pStyle w:val="Heading1"/>
            </w:pPr>
            <w:r>
              <w:t>ADVOCACY</w:t>
            </w:r>
          </w:p>
        </w:tc>
        <w:tc>
          <w:tcPr>
            <w:tcW w:w="2959" w:type="dxa"/>
            <w:tcBorders>
              <w:bottom w:val="single" w:sz="18" w:space="0" w:color="BF9268" w:themeColor="accent2"/>
            </w:tcBorders>
          </w:tcPr>
          <w:p w14:paraId="777F87E7" w14:textId="77777777" w:rsidR="00CD50FD" w:rsidRPr="001700F2" w:rsidRDefault="00CD50FD"/>
        </w:tc>
      </w:tr>
      <w:tr w:rsidR="00CD50FD" w:rsidRPr="001700F2" w14:paraId="3CAC946B" w14:textId="77777777" w:rsidTr="00145757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3D78D4A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41" w:type="dxa"/>
            <w:vMerge/>
            <w:shd w:val="clear" w:color="auto" w:fill="303848" w:themeFill="accent1"/>
            <w:vAlign w:val="center"/>
          </w:tcPr>
          <w:p w14:paraId="5F82382C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959" w:type="dxa"/>
          </w:tcPr>
          <w:p w14:paraId="21B1CA5A" w14:textId="77777777" w:rsidR="00CD50FD" w:rsidRPr="001700F2" w:rsidRDefault="00CD50FD"/>
        </w:tc>
      </w:tr>
      <w:tr w:rsidR="00CD50FD" w:rsidRPr="001700F2" w14:paraId="5A23F786" w14:textId="77777777" w:rsidTr="00145757">
        <w:trPr>
          <w:trHeight w:val="1446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36B16FAC" w14:textId="0C477F1D" w:rsidR="00B92A35" w:rsidRPr="006537D2" w:rsidRDefault="00B92A35" w:rsidP="00B92A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537D2">
              <w:rPr>
                <w:sz w:val="22"/>
                <w:szCs w:val="22"/>
              </w:rPr>
              <w:t>Microsoft Office</w:t>
            </w:r>
          </w:p>
          <w:p w14:paraId="2470E8D6" w14:textId="280BA565" w:rsidR="00B92A35" w:rsidRPr="006537D2" w:rsidRDefault="00C059F6" w:rsidP="00B92A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537D2">
              <w:rPr>
                <w:sz w:val="22"/>
                <w:szCs w:val="22"/>
              </w:rPr>
              <w:t>Knowledgeable with computers</w:t>
            </w:r>
          </w:p>
          <w:p w14:paraId="65045CBE" w14:textId="76B1C14F" w:rsidR="00C059F6" w:rsidRPr="006537D2" w:rsidRDefault="00AF1F62" w:rsidP="00B92A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537D2">
              <w:rPr>
                <w:sz w:val="22"/>
                <w:szCs w:val="22"/>
              </w:rPr>
              <w:t xml:space="preserve">Innovative </w:t>
            </w:r>
          </w:p>
          <w:p w14:paraId="3CBB932D" w14:textId="1A5E8AA5" w:rsidR="00145757" w:rsidRPr="00145757" w:rsidRDefault="00AF1F62" w:rsidP="0014575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537D2">
              <w:rPr>
                <w:sz w:val="22"/>
                <w:szCs w:val="22"/>
              </w:rPr>
              <w:t xml:space="preserve">Always determined </w:t>
            </w:r>
            <w:r w:rsidR="00DA5595">
              <w:rPr>
                <w:sz w:val="22"/>
                <w:szCs w:val="22"/>
              </w:rPr>
              <w:t>toward</w:t>
            </w:r>
            <w:r w:rsidR="00F8080D">
              <w:rPr>
                <w:sz w:val="22"/>
                <w:szCs w:val="22"/>
              </w:rPr>
              <w:t xml:space="preserve"> continuous improvement</w:t>
            </w:r>
          </w:p>
        </w:tc>
        <w:tc>
          <w:tcPr>
            <w:tcW w:w="6000" w:type="dxa"/>
            <w:gridSpan w:val="2"/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30"/>
            </w:tblGrid>
            <w:tr w:rsidR="009860A2" w:rsidRPr="009860A2" w14:paraId="6617D31E" w14:textId="77777777" w:rsidTr="00F8080D">
              <w:trPr>
                <w:trHeight w:val="1366"/>
              </w:trPr>
              <w:tc>
                <w:tcPr>
                  <w:tcW w:w="5000" w:type="pct"/>
                  <w:vAlign w:val="center"/>
                </w:tcPr>
                <w:p w14:paraId="083580E6" w14:textId="25E90B9C" w:rsidR="009860A2" w:rsidRPr="006537D2" w:rsidRDefault="009860A2" w:rsidP="009860A2">
                  <w:pPr>
                    <w:pStyle w:val="Text"/>
                    <w:rPr>
                      <w:sz w:val="22"/>
                      <w:szCs w:val="22"/>
                    </w:rPr>
                  </w:pPr>
                  <w:r w:rsidRPr="006537D2">
                    <w:rPr>
                      <w:sz w:val="22"/>
                      <w:szCs w:val="22"/>
                    </w:rPr>
                    <w:t xml:space="preserve">As an incoming </w:t>
                  </w:r>
                  <w:r w:rsidR="00DA5595" w:rsidRPr="006537D2">
                    <w:rPr>
                      <w:sz w:val="22"/>
                      <w:szCs w:val="22"/>
                    </w:rPr>
                    <w:t>first-year student</w:t>
                  </w:r>
                  <w:r w:rsidRPr="006537D2">
                    <w:rPr>
                      <w:sz w:val="22"/>
                      <w:szCs w:val="22"/>
                    </w:rPr>
                    <w:t>, worked with U</w:t>
                  </w:r>
                  <w:r w:rsidR="00C04522" w:rsidRPr="006537D2">
                    <w:rPr>
                      <w:sz w:val="22"/>
                      <w:szCs w:val="22"/>
                    </w:rPr>
                    <w:t>O</w:t>
                  </w:r>
                  <w:r w:rsidRPr="006537D2">
                    <w:rPr>
                      <w:sz w:val="22"/>
                      <w:szCs w:val="22"/>
                    </w:rPr>
                    <w:t xml:space="preserve">fSC </w:t>
                  </w:r>
                  <w:r w:rsidR="00C04522" w:rsidRPr="006537D2">
                    <w:rPr>
                      <w:sz w:val="22"/>
                      <w:szCs w:val="22"/>
                    </w:rPr>
                    <w:t>A</w:t>
                  </w:r>
                  <w:r w:rsidRPr="006537D2">
                    <w:rPr>
                      <w:sz w:val="22"/>
                      <w:szCs w:val="22"/>
                    </w:rPr>
                    <w:t>ramark Food Services to recommend safe food practices in support of students with anaphylaxis food allergies.</w:t>
                  </w:r>
                </w:p>
                <w:p w14:paraId="6C286E2E" w14:textId="61A74228" w:rsidR="009860A2" w:rsidRPr="009860A2" w:rsidRDefault="009860A2" w:rsidP="009860A2">
                  <w:pPr>
                    <w:pStyle w:val="Text"/>
                    <w:numPr>
                      <w:ilvl w:val="0"/>
                      <w:numId w:val="5"/>
                    </w:numPr>
                    <w:rPr>
                      <w:sz w:val="24"/>
                    </w:rPr>
                  </w:pPr>
                  <w:r w:rsidRPr="006537D2">
                    <w:rPr>
                      <w:sz w:val="22"/>
                      <w:szCs w:val="22"/>
                    </w:rPr>
                    <w:t>Included ZOOM conference calls with Food Services leadership</w:t>
                  </w:r>
                </w:p>
              </w:tc>
            </w:tr>
            <w:tr w:rsidR="009860A2" w:rsidRPr="001700F2" w14:paraId="352C0BD8" w14:textId="77777777" w:rsidTr="00F8080D">
              <w:trPr>
                <w:trHeight w:val="100"/>
              </w:trPr>
              <w:tc>
                <w:tcPr>
                  <w:tcW w:w="5000" w:type="pct"/>
                </w:tcPr>
                <w:p w14:paraId="3B0B2235" w14:textId="77777777" w:rsidR="009860A2" w:rsidRPr="00F8080D" w:rsidRDefault="009860A2" w:rsidP="009860A2">
                  <w:pPr>
                    <w:rPr>
                      <w:sz w:val="8"/>
                      <w:szCs w:val="8"/>
                    </w:rPr>
                  </w:pPr>
                </w:p>
              </w:tc>
            </w:tr>
          </w:tbl>
          <w:p w14:paraId="644F8812" w14:textId="41CCEC3B" w:rsidR="00CD50FD" w:rsidRPr="00F8080D" w:rsidRDefault="00CD50FD" w:rsidP="009860A2">
            <w:pPr>
              <w:pStyle w:val="Text"/>
              <w:rPr>
                <w:sz w:val="8"/>
                <w:szCs w:val="8"/>
              </w:rPr>
            </w:pPr>
          </w:p>
        </w:tc>
      </w:tr>
      <w:tr w:rsidR="00CD50FD" w:rsidRPr="001700F2" w14:paraId="1A052E8A" w14:textId="77777777" w:rsidTr="00145757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</w:tcPr>
          <w:p w14:paraId="30DBB97B" w14:textId="77777777" w:rsidR="00CD50FD" w:rsidRPr="001700F2" w:rsidRDefault="00CD50FD"/>
        </w:tc>
        <w:tc>
          <w:tcPr>
            <w:tcW w:w="3041" w:type="dxa"/>
            <w:vMerge w:val="restart"/>
            <w:shd w:val="clear" w:color="auto" w:fill="303848" w:themeFill="accent1"/>
            <w:vAlign w:val="center"/>
          </w:tcPr>
          <w:p w14:paraId="78676970" w14:textId="286C668F" w:rsidR="00CD50FD" w:rsidRPr="001700F2" w:rsidRDefault="009860A2" w:rsidP="00D20DA9">
            <w:pPr>
              <w:pStyle w:val="Heading1"/>
            </w:pPr>
            <w:r>
              <w:t>INTERESTS</w:t>
            </w:r>
          </w:p>
        </w:tc>
        <w:tc>
          <w:tcPr>
            <w:tcW w:w="2959" w:type="dxa"/>
            <w:tcBorders>
              <w:bottom w:val="single" w:sz="18" w:space="0" w:color="BF9268" w:themeColor="accent2"/>
            </w:tcBorders>
          </w:tcPr>
          <w:p w14:paraId="3244F203" w14:textId="77777777" w:rsidR="00CD50FD" w:rsidRPr="001700F2" w:rsidRDefault="00CD50FD"/>
        </w:tc>
      </w:tr>
      <w:tr w:rsidR="00CD50FD" w:rsidRPr="001700F2" w14:paraId="3611AFAD" w14:textId="77777777" w:rsidTr="00145757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</w:tcPr>
          <w:p w14:paraId="53D7289E" w14:textId="77777777" w:rsidR="00CD50FD" w:rsidRPr="001700F2" w:rsidRDefault="00CD50FD"/>
        </w:tc>
        <w:tc>
          <w:tcPr>
            <w:tcW w:w="3041" w:type="dxa"/>
            <w:vMerge/>
            <w:shd w:val="clear" w:color="auto" w:fill="303848" w:themeFill="accent1"/>
            <w:vAlign w:val="center"/>
          </w:tcPr>
          <w:p w14:paraId="003E0FF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959" w:type="dxa"/>
          </w:tcPr>
          <w:p w14:paraId="67F82789" w14:textId="77777777" w:rsidR="00CD50FD" w:rsidRPr="001700F2" w:rsidRDefault="00CD50FD"/>
        </w:tc>
      </w:tr>
      <w:tr w:rsidR="00CD50FD" w:rsidRPr="00720C6F" w14:paraId="361670F0" w14:textId="77777777" w:rsidTr="00145757">
        <w:trPr>
          <w:trHeight w:val="100"/>
        </w:trPr>
        <w:tc>
          <w:tcPr>
            <w:tcW w:w="3300" w:type="dxa"/>
          </w:tcPr>
          <w:p w14:paraId="6175F9F3" w14:textId="77777777" w:rsidR="00CD50FD" w:rsidRPr="001700F2" w:rsidRDefault="00CD50FD" w:rsidP="00CD50FD"/>
        </w:tc>
        <w:tc>
          <w:tcPr>
            <w:tcW w:w="6000" w:type="dxa"/>
            <w:gridSpan w:val="2"/>
          </w:tcPr>
          <w:p w14:paraId="6298BE3B" w14:textId="77777777" w:rsidR="00CD50FD" w:rsidRPr="00720C6F" w:rsidRDefault="00CD50FD" w:rsidP="00CD50FD">
            <w:pPr>
              <w:rPr>
                <w:sz w:val="22"/>
                <w:szCs w:val="22"/>
              </w:rPr>
            </w:pPr>
          </w:p>
          <w:p w14:paraId="45C25363" w14:textId="2ACC1EAB" w:rsidR="00C30E13" w:rsidRDefault="00F8080D" w:rsidP="00F8080D">
            <w:pPr>
              <w:rPr>
                <w:sz w:val="22"/>
                <w:szCs w:val="22"/>
              </w:rPr>
            </w:pPr>
            <w:r w:rsidRPr="00720C6F">
              <w:rPr>
                <w:sz w:val="22"/>
                <w:szCs w:val="22"/>
              </w:rPr>
              <w:t>3D designing,</w:t>
            </w:r>
            <w:r w:rsidR="00C059F6" w:rsidRPr="00720C6F">
              <w:rPr>
                <w:sz w:val="22"/>
                <w:szCs w:val="22"/>
              </w:rPr>
              <w:t xml:space="preserve"> </w:t>
            </w:r>
            <w:r w:rsidR="00720C6F">
              <w:rPr>
                <w:sz w:val="22"/>
                <w:szCs w:val="22"/>
              </w:rPr>
              <w:t xml:space="preserve">robotics, </w:t>
            </w:r>
            <w:r w:rsidR="002308AD" w:rsidRPr="00720C6F">
              <w:rPr>
                <w:sz w:val="22"/>
                <w:szCs w:val="22"/>
              </w:rPr>
              <w:t>animation,</w:t>
            </w:r>
            <w:r w:rsidRPr="00720C6F">
              <w:rPr>
                <w:sz w:val="22"/>
                <w:szCs w:val="22"/>
              </w:rPr>
              <w:t xml:space="preserve"> and</w:t>
            </w:r>
            <w:r w:rsidR="00C059F6" w:rsidRPr="00720C6F">
              <w:rPr>
                <w:sz w:val="22"/>
                <w:szCs w:val="22"/>
              </w:rPr>
              <w:t xml:space="preserve"> </w:t>
            </w:r>
            <w:r w:rsidR="00145757">
              <w:rPr>
                <w:sz w:val="22"/>
                <w:szCs w:val="22"/>
              </w:rPr>
              <w:t>programming</w:t>
            </w:r>
            <w:r w:rsidRPr="00720C6F">
              <w:rPr>
                <w:sz w:val="22"/>
                <w:szCs w:val="22"/>
              </w:rPr>
              <w:t xml:space="preserve">. </w:t>
            </w:r>
          </w:p>
          <w:p w14:paraId="48B2E167" w14:textId="2C7514A6" w:rsidR="00F82D96" w:rsidRDefault="00C30E13" w:rsidP="00F80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Expand knowledge </w:t>
            </w:r>
            <w:r w:rsidR="00C059F6" w:rsidRPr="00720C6F">
              <w:rPr>
                <w:sz w:val="22"/>
                <w:szCs w:val="22"/>
              </w:rPr>
              <w:t xml:space="preserve">to </w:t>
            </w:r>
            <w:r w:rsidR="00DA5595" w:rsidRPr="00720C6F">
              <w:rPr>
                <w:sz w:val="22"/>
                <w:szCs w:val="22"/>
              </w:rPr>
              <w:t>effectively use</w:t>
            </w:r>
            <w:r w:rsidR="00C059F6" w:rsidRPr="00720C6F">
              <w:rPr>
                <w:sz w:val="22"/>
                <w:szCs w:val="22"/>
              </w:rPr>
              <w:t xml:space="preserve"> tools and </w:t>
            </w:r>
            <w:r w:rsidR="00F82D96" w:rsidRPr="00720C6F">
              <w:rPr>
                <w:sz w:val="22"/>
                <w:szCs w:val="22"/>
              </w:rPr>
              <w:t>applications</w:t>
            </w:r>
          </w:p>
          <w:p w14:paraId="6581906D" w14:textId="15A5E3FD" w:rsidR="00767225" w:rsidRPr="00720C6F" w:rsidRDefault="00C059F6" w:rsidP="00F8080D">
            <w:pPr>
              <w:rPr>
                <w:sz w:val="22"/>
                <w:szCs w:val="22"/>
              </w:rPr>
            </w:pPr>
            <w:r w:rsidRPr="00720C6F">
              <w:rPr>
                <w:sz w:val="22"/>
                <w:szCs w:val="22"/>
              </w:rPr>
              <w:t xml:space="preserve">that </w:t>
            </w:r>
            <w:r w:rsidR="00F82D96">
              <w:rPr>
                <w:sz w:val="22"/>
                <w:szCs w:val="22"/>
              </w:rPr>
              <w:t>supports</w:t>
            </w:r>
            <w:r w:rsidR="002308AD">
              <w:rPr>
                <w:sz w:val="22"/>
                <w:szCs w:val="22"/>
              </w:rPr>
              <w:t xml:space="preserve"> my growth </w:t>
            </w:r>
            <w:r w:rsidR="00F82D96">
              <w:rPr>
                <w:sz w:val="22"/>
                <w:szCs w:val="22"/>
              </w:rPr>
              <w:t>as an</w:t>
            </w:r>
            <w:r w:rsidR="002308AD">
              <w:rPr>
                <w:sz w:val="22"/>
                <w:szCs w:val="22"/>
              </w:rPr>
              <w:t xml:space="preserve"> </w:t>
            </w:r>
            <w:r w:rsidR="00720C6F" w:rsidRPr="00720C6F">
              <w:rPr>
                <w:sz w:val="22"/>
                <w:szCs w:val="22"/>
              </w:rPr>
              <w:t>engineer</w:t>
            </w:r>
            <w:r w:rsidR="00F82D96">
              <w:rPr>
                <w:sz w:val="22"/>
                <w:szCs w:val="22"/>
              </w:rPr>
              <w:t>.</w:t>
            </w:r>
          </w:p>
          <w:p w14:paraId="0602D79E" w14:textId="39CE8715" w:rsidR="00F8080D" w:rsidRPr="00720C6F" w:rsidRDefault="00F8080D" w:rsidP="00F8080D">
            <w:pPr>
              <w:rPr>
                <w:sz w:val="22"/>
                <w:szCs w:val="22"/>
              </w:rPr>
            </w:pPr>
          </w:p>
        </w:tc>
      </w:tr>
      <w:tr w:rsidR="00CD50FD" w:rsidRPr="001700F2" w14:paraId="78CBBCB2" w14:textId="77777777" w:rsidTr="00145757">
        <w:trPr>
          <w:trHeight w:val="140"/>
        </w:trPr>
        <w:tc>
          <w:tcPr>
            <w:tcW w:w="3300" w:type="dxa"/>
            <w:tcBorders>
              <w:bottom w:val="single" w:sz="18" w:space="0" w:color="BF9268" w:themeColor="accent2"/>
            </w:tcBorders>
          </w:tcPr>
          <w:p w14:paraId="15F764EE" w14:textId="77777777" w:rsidR="00CD50FD" w:rsidRPr="001700F2" w:rsidRDefault="00CD50FD"/>
        </w:tc>
        <w:tc>
          <w:tcPr>
            <w:tcW w:w="3041" w:type="dxa"/>
            <w:vMerge w:val="restart"/>
            <w:shd w:val="clear" w:color="auto" w:fill="303848" w:themeFill="accent1"/>
            <w:vAlign w:val="center"/>
          </w:tcPr>
          <w:p w14:paraId="4EE7CBB6" w14:textId="77777777" w:rsidR="00CD50FD" w:rsidRPr="001700F2" w:rsidRDefault="00650481" w:rsidP="00D20DA9">
            <w:pPr>
              <w:pStyle w:val="Heading1"/>
            </w:pPr>
            <w:sdt>
              <w:sdtPr>
                <w:id w:val="1294558939"/>
                <w:placeholder>
                  <w:docPart w:val="019BB10CD92149449C96FB4A343F7B9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2959" w:type="dxa"/>
            <w:tcBorders>
              <w:bottom w:val="single" w:sz="18" w:space="0" w:color="BF9268" w:themeColor="accent2"/>
            </w:tcBorders>
          </w:tcPr>
          <w:p w14:paraId="2D7EE95F" w14:textId="77777777" w:rsidR="00CD50FD" w:rsidRPr="001700F2" w:rsidRDefault="00CD50FD"/>
        </w:tc>
      </w:tr>
      <w:tr w:rsidR="00CD50FD" w:rsidRPr="001700F2" w14:paraId="36989DD1" w14:textId="77777777" w:rsidTr="00145757">
        <w:trPr>
          <w:trHeight w:val="140"/>
        </w:trPr>
        <w:tc>
          <w:tcPr>
            <w:tcW w:w="3300" w:type="dxa"/>
            <w:tcBorders>
              <w:top w:val="single" w:sz="18" w:space="0" w:color="BF9268" w:themeColor="accent2"/>
            </w:tcBorders>
          </w:tcPr>
          <w:p w14:paraId="3B12FB0A" w14:textId="77777777" w:rsidR="00CD50FD" w:rsidRPr="001700F2" w:rsidRDefault="00CD50FD"/>
        </w:tc>
        <w:tc>
          <w:tcPr>
            <w:tcW w:w="3041" w:type="dxa"/>
            <w:vMerge/>
            <w:shd w:val="clear" w:color="auto" w:fill="303848" w:themeFill="accent1"/>
          </w:tcPr>
          <w:p w14:paraId="62358A91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959" w:type="dxa"/>
          </w:tcPr>
          <w:p w14:paraId="3B11D802" w14:textId="77777777" w:rsidR="00CD50FD" w:rsidRPr="001700F2" w:rsidRDefault="00CD50FD"/>
        </w:tc>
      </w:tr>
      <w:tr w:rsidR="00CD50FD" w:rsidRPr="001700F2" w14:paraId="3528F6D1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17EB33A5" w14:textId="2E760D2F" w:rsidR="00CD50FD" w:rsidRPr="00F8080D" w:rsidRDefault="00F8080D" w:rsidP="00D20DA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</w:t>
            </w:r>
            <w:r w:rsidR="00145757">
              <w:rPr>
                <w:sz w:val="22"/>
                <w:szCs w:val="22"/>
              </w:rPr>
              <w:t xml:space="preserve">   </w:t>
            </w:r>
            <w:r w:rsidR="00C52A66" w:rsidRPr="00F8080D">
              <w:rPr>
                <w:sz w:val="22"/>
                <w:szCs w:val="22"/>
              </w:rPr>
              <w:t>Available upon request.</w:t>
            </w:r>
          </w:p>
        </w:tc>
      </w:tr>
    </w:tbl>
    <w:p w14:paraId="7F917A67" w14:textId="77777777" w:rsidR="00C55D85" w:rsidRPr="001700F2" w:rsidRDefault="00C55D85" w:rsidP="002D24F5"/>
    <w:sectPr w:rsidR="00C55D85" w:rsidRPr="001700F2" w:rsidSect="00650481">
      <w:headerReference w:type="default" r:id="rId9"/>
      <w:pgSz w:w="12240" w:h="15840" w:code="1"/>
      <w:pgMar w:top="288" w:right="1440" w:bottom="14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6DC0F" w14:textId="77777777" w:rsidR="00255E85" w:rsidRDefault="00255E85" w:rsidP="00F316AD">
      <w:r>
        <w:separator/>
      </w:r>
    </w:p>
  </w:endnote>
  <w:endnote w:type="continuationSeparator" w:id="0">
    <w:p w14:paraId="22E95B4B" w14:textId="77777777" w:rsidR="00255E85" w:rsidRDefault="00255E8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F618D" w14:textId="77777777" w:rsidR="00255E85" w:rsidRDefault="00255E85" w:rsidP="00F316AD">
      <w:r>
        <w:separator/>
      </w:r>
    </w:p>
  </w:footnote>
  <w:footnote w:type="continuationSeparator" w:id="0">
    <w:p w14:paraId="1802B5E1" w14:textId="77777777" w:rsidR="00255E85" w:rsidRDefault="00255E8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A268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4BD79E" wp14:editId="669B8FA7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F009F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6019"/>
    <w:multiLevelType w:val="hybridMultilevel"/>
    <w:tmpl w:val="EF60BB34"/>
    <w:lvl w:ilvl="0" w:tplc="C7361AA0">
      <w:start w:val="9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72E"/>
    <w:multiLevelType w:val="hybridMultilevel"/>
    <w:tmpl w:val="B14C58BC"/>
    <w:lvl w:ilvl="0" w:tplc="C7361AA0">
      <w:start w:val="9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3334"/>
    <w:multiLevelType w:val="hybridMultilevel"/>
    <w:tmpl w:val="136A2AB4"/>
    <w:lvl w:ilvl="0" w:tplc="C7361AA0">
      <w:start w:val="9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E5A"/>
    <w:multiLevelType w:val="hybridMultilevel"/>
    <w:tmpl w:val="76226A8C"/>
    <w:lvl w:ilvl="0" w:tplc="C7361AA0">
      <w:start w:val="9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66DC9"/>
    <w:multiLevelType w:val="hybridMultilevel"/>
    <w:tmpl w:val="EA06AB2C"/>
    <w:lvl w:ilvl="0" w:tplc="C7361AA0">
      <w:start w:val="9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02539">
    <w:abstractNumId w:val="1"/>
  </w:num>
  <w:num w:numId="2" w16cid:durableId="1477801766">
    <w:abstractNumId w:val="2"/>
  </w:num>
  <w:num w:numId="3" w16cid:durableId="1196964212">
    <w:abstractNumId w:val="3"/>
  </w:num>
  <w:num w:numId="4" w16cid:durableId="1468813757">
    <w:abstractNumId w:val="4"/>
  </w:num>
  <w:num w:numId="5" w16cid:durableId="1721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2E"/>
    <w:rsid w:val="000C096D"/>
    <w:rsid w:val="000D480D"/>
    <w:rsid w:val="00133B0B"/>
    <w:rsid w:val="00145757"/>
    <w:rsid w:val="001700F2"/>
    <w:rsid w:val="0018661E"/>
    <w:rsid w:val="001871FF"/>
    <w:rsid w:val="001A75C9"/>
    <w:rsid w:val="001D515C"/>
    <w:rsid w:val="001F4150"/>
    <w:rsid w:val="002308AD"/>
    <w:rsid w:val="00255E85"/>
    <w:rsid w:val="0029715D"/>
    <w:rsid w:val="002D24F5"/>
    <w:rsid w:val="003936E5"/>
    <w:rsid w:val="0040233B"/>
    <w:rsid w:val="00417663"/>
    <w:rsid w:val="00434DD2"/>
    <w:rsid w:val="004A2538"/>
    <w:rsid w:val="004D0355"/>
    <w:rsid w:val="004E6224"/>
    <w:rsid w:val="00562E6E"/>
    <w:rsid w:val="00566E22"/>
    <w:rsid w:val="005D2581"/>
    <w:rsid w:val="00617740"/>
    <w:rsid w:val="00650481"/>
    <w:rsid w:val="006537D2"/>
    <w:rsid w:val="00662F2E"/>
    <w:rsid w:val="006C60E6"/>
    <w:rsid w:val="00720C6F"/>
    <w:rsid w:val="0073485E"/>
    <w:rsid w:val="00767225"/>
    <w:rsid w:val="00802059"/>
    <w:rsid w:val="00817938"/>
    <w:rsid w:val="00820916"/>
    <w:rsid w:val="0089710E"/>
    <w:rsid w:val="00914100"/>
    <w:rsid w:val="009860A2"/>
    <w:rsid w:val="00A74E15"/>
    <w:rsid w:val="00AA59C4"/>
    <w:rsid w:val="00AF1F01"/>
    <w:rsid w:val="00AF1F62"/>
    <w:rsid w:val="00B92A35"/>
    <w:rsid w:val="00C04522"/>
    <w:rsid w:val="00C05647"/>
    <w:rsid w:val="00C059F6"/>
    <w:rsid w:val="00C14E2F"/>
    <w:rsid w:val="00C30E13"/>
    <w:rsid w:val="00C52A66"/>
    <w:rsid w:val="00C55D85"/>
    <w:rsid w:val="00C576D3"/>
    <w:rsid w:val="00CD50FD"/>
    <w:rsid w:val="00D13D6B"/>
    <w:rsid w:val="00D14CF8"/>
    <w:rsid w:val="00D20DA9"/>
    <w:rsid w:val="00D26A79"/>
    <w:rsid w:val="00D766A0"/>
    <w:rsid w:val="00DA5595"/>
    <w:rsid w:val="00DD5C35"/>
    <w:rsid w:val="00DE7783"/>
    <w:rsid w:val="00EA03EF"/>
    <w:rsid w:val="00F316AD"/>
    <w:rsid w:val="00F4244C"/>
    <w:rsid w:val="00F8080D"/>
    <w:rsid w:val="00F8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A62E3"/>
  <w15:chartTrackingRefBased/>
  <w15:docId w15:val="{A8357574-06C8-4C8B-AC94-F9421E00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AF1F0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F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9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m07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stachb@email.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y\AppData\Local\Microsoft\Office\16.0\DTS\en-US%7bA1DAAED3-1566-4465-B5FC-0C51C0B27C8D%7d\%7b3E4818CC-9EEF-4655-8C00-CC95F02942E3%7d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37280737314F6FB67C1244DA6B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20CAF-7777-40C3-ACD9-E5456FE3A0FD}"/>
      </w:docPartPr>
      <w:docPartBody>
        <w:p w:rsidR="00B06700" w:rsidRDefault="00B06700">
          <w:pPr>
            <w:pStyle w:val="B437280737314F6FB67C1244DA6BB3FC"/>
          </w:pPr>
          <w:r w:rsidRPr="001700F2">
            <w:t>OBJECTIVE</w:t>
          </w:r>
        </w:p>
      </w:docPartBody>
    </w:docPart>
    <w:docPart>
      <w:docPartPr>
        <w:name w:val="D31057229B3D4CB4B0372B40D4F3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1E62-9A74-437E-8138-E9E7679E8D4A}"/>
      </w:docPartPr>
      <w:docPartBody>
        <w:p w:rsidR="00B06700" w:rsidRDefault="00B06700">
          <w:pPr>
            <w:pStyle w:val="D31057229B3D4CB4B0372B40D4F362F5"/>
          </w:pPr>
          <w:r w:rsidRPr="001700F2">
            <w:t>EDUCATION</w:t>
          </w:r>
        </w:p>
      </w:docPartBody>
    </w:docPart>
    <w:docPart>
      <w:docPartPr>
        <w:name w:val="6CAF54A4D2004636B2F5D9E38A30D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6B7A-A1A7-463E-BCD7-93AE4F82D6FE}"/>
      </w:docPartPr>
      <w:docPartBody>
        <w:p w:rsidR="00B06700" w:rsidRDefault="00B06700">
          <w:pPr>
            <w:pStyle w:val="6CAF54A4D2004636B2F5D9E38A30DD4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E2DD5D9524949D3A627DC9221E4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545F-B28E-49EF-9B5B-EF7AF1DFFD9A}"/>
      </w:docPartPr>
      <w:docPartBody>
        <w:p w:rsidR="00B06700" w:rsidRDefault="00B06700">
          <w:pPr>
            <w:pStyle w:val="6E2DD5D9524949D3A627DC9221E48778"/>
          </w:pPr>
          <w:r w:rsidRPr="00D26A79">
            <w:t>KEY SKILLS</w:t>
          </w:r>
        </w:p>
      </w:docPartBody>
    </w:docPart>
    <w:docPart>
      <w:docPartPr>
        <w:name w:val="B5D50F4849A34F77AB84A59642252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3B278-5EEB-46F3-A565-3144645F2422}"/>
      </w:docPartPr>
      <w:docPartBody>
        <w:p w:rsidR="00B06700" w:rsidRDefault="00B06700">
          <w:pPr>
            <w:pStyle w:val="B5D50F4849A34F77AB84A596422527C4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019BB10CD92149449C96FB4A343F7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79F7-96A6-4DC5-A6B1-15401C1E4826}"/>
      </w:docPartPr>
      <w:docPartBody>
        <w:p w:rsidR="00B06700" w:rsidRDefault="00B06700">
          <w:pPr>
            <w:pStyle w:val="019BB10CD92149449C96FB4A343F7B9E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2"/>
    <w:rsid w:val="001D515C"/>
    <w:rsid w:val="00B06700"/>
    <w:rsid w:val="00C74DF2"/>
    <w:rsid w:val="00D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37280737314F6FB67C1244DA6BB3FC">
    <w:name w:val="B437280737314F6FB67C1244DA6BB3FC"/>
  </w:style>
  <w:style w:type="paragraph" w:customStyle="1" w:styleId="D31057229B3D4CB4B0372B40D4F362F5">
    <w:name w:val="D31057229B3D4CB4B0372B40D4F362F5"/>
  </w:style>
  <w:style w:type="character" w:customStyle="1" w:styleId="Accent">
    <w:name w:val="Accent"/>
    <w:basedOn w:val="DefaultParagraphFont"/>
    <w:uiPriority w:val="1"/>
    <w:qFormat/>
    <w:rPr>
      <w:color w:val="80340D" w:themeColor="accent2" w:themeShade="80"/>
    </w:rPr>
  </w:style>
  <w:style w:type="paragraph" w:customStyle="1" w:styleId="6CAF54A4D2004636B2F5D9E38A30DD41">
    <w:name w:val="6CAF54A4D2004636B2F5D9E38A30DD41"/>
  </w:style>
  <w:style w:type="paragraph" w:customStyle="1" w:styleId="6E2DD5D9524949D3A627DC9221E48778">
    <w:name w:val="6E2DD5D9524949D3A627DC9221E48778"/>
  </w:style>
  <w:style w:type="paragraph" w:customStyle="1" w:styleId="B5D50F4849A34F77AB84A596422527C4">
    <w:name w:val="B5D50F4849A34F77AB84A596422527C4"/>
  </w:style>
  <w:style w:type="paragraph" w:customStyle="1" w:styleId="019BB10CD92149449C96FB4A343F7B9E">
    <w:name w:val="019BB10CD92149449C96FB4A343F7B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{3E4818CC-9EEF-4655-8C00-CC95F02942E3}tf89616653_win32</Template>
  <TotalTime>16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McBride</dc:creator>
  <cp:keywords/>
  <dc:description/>
  <cp:lastModifiedBy>Tracy McBride</cp:lastModifiedBy>
  <cp:revision>6</cp:revision>
  <dcterms:created xsi:type="dcterms:W3CDTF">2024-11-25T16:12:00Z</dcterms:created>
  <dcterms:modified xsi:type="dcterms:W3CDTF">2024-11-25T16:27:00Z</dcterms:modified>
</cp:coreProperties>
</file>